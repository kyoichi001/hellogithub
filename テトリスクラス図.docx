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38E" w:rsidRDefault="00423D9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>
                <wp:simplePos x="0" y="0"/>
                <wp:positionH relativeFrom="column">
                  <wp:posOffset>3871727</wp:posOffset>
                </wp:positionH>
                <wp:positionV relativeFrom="paragraph">
                  <wp:posOffset>4118816</wp:posOffset>
                </wp:positionV>
                <wp:extent cx="1745673" cy="344384"/>
                <wp:effectExtent l="0" t="0" r="26035" b="17780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73" cy="34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D92" w:rsidRDefault="00423D9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ゲームの</w:t>
                            </w:r>
                            <w:r>
                              <w:t>進行状況の</w:t>
                            </w:r>
                            <w:r>
                              <w:rPr>
                                <w:rFonts w:hint="eastAsia"/>
                              </w:rPr>
                              <w:t>同期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4" o:spid="_x0000_s1026" type="#_x0000_t202" style="position:absolute;left:0;text-align:left;margin-left:304.85pt;margin-top:324.3pt;width:137.45pt;height:27.1pt;z-index:251838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" fillcolor="white [3201]" strokeweight=".5pt">
                <v:textbox>
                  <w:txbxContent>
                    <w:p w:rsidR="00423D92" w:rsidRDefault="00423D9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ゲームの</w:t>
                      </w:r>
                      <w:r>
                        <w:t>進行状況の</w:t>
                      </w:r>
                      <w:r>
                        <w:rPr>
                          <w:rFonts w:hint="eastAsia"/>
                        </w:rPr>
                        <w:t>同期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>
                <wp:simplePos x="0" y="0"/>
                <wp:positionH relativeFrom="column">
                  <wp:posOffset>4121257</wp:posOffset>
                </wp:positionH>
                <wp:positionV relativeFrom="paragraph">
                  <wp:posOffset>3620283</wp:posOffset>
                </wp:positionV>
                <wp:extent cx="581891" cy="1175658"/>
                <wp:effectExtent l="38100" t="38100" r="66040" b="62865"/>
                <wp:wrapNone/>
                <wp:docPr id="43" name="直線矢印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117565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835C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3" o:spid="_x0000_s1026" type="#_x0000_t32" style="position:absolute;left:0;text-align:left;margin-left:324.5pt;margin-top:285.05pt;width:45.8pt;height:92.55pt;z-index: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>
                <wp:simplePos x="0" y="0"/>
                <wp:positionH relativeFrom="margin">
                  <wp:posOffset>3301860</wp:posOffset>
                </wp:positionH>
                <wp:positionV relativeFrom="paragraph">
                  <wp:posOffset>2100241</wp:posOffset>
                </wp:positionV>
                <wp:extent cx="1710047" cy="581891"/>
                <wp:effectExtent l="0" t="0" r="24130" b="2794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47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228" w:rsidRPr="00865ED4" w:rsidRDefault="009B7228">
                            <w:pPr>
                              <w:rPr>
                                <w:sz w:val="18"/>
                              </w:rPr>
                            </w:pPr>
                            <w:r w:rsidRPr="00865ED4">
                              <w:rPr>
                                <w:rFonts w:hint="eastAsia"/>
                                <w:sz w:val="18"/>
                              </w:rPr>
                              <w:t>相手</w:t>
                            </w:r>
                            <w:r w:rsidR="00423D92">
                              <w:rPr>
                                <w:rFonts w:hint="eastAsia"/>
                                <w:sz w:val="18"/>
                              </w:rPr>
                              <w:t>から送られた</w:t>
                            </w:r>
                            <w:r w:rsidRPr="00865ED4">
                              <w:rPr>
                                <w:sz w:val="18"/>
                              </w:rPr>
                              <w:t>テトリミノを生成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8" o:spid="_x0000_s1027" type="#_x0000_t202" style="position:absolute;left:0;text-align:left;margin-left:260pt;margin-top:165.35pt;width:134.65pt;height:45.8pt;z-index:25183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" fillcolor="white [3201]" strokeweight=".5pt">
                <v:textbox>
                  <w:txbxContent>
                    <w:p w:rsidR="009B7228" w:rsidRPr="00865ED4" w:rsidRDefault="009B7228">
                      <w:pPr>
                        <w:rPr>
                          <w:sz w:val="18"/>
                        </w:rPr>
                      </w:pPr>
                      <w:r w:rsidRPr="00865ED4">
                        <w:rPr>
                          <w:rFonts w:hint="eastAsia"/>
                          <w:sz w:val="18"/>
                        </w:rPr>
                        <w:t>相手</w:t>
                      </w:r>
                      <w:r w:rsidR="00423D92">
                        <w:rPr>
                          <w:rFonts w:hint="eastAsia"/>
                          <w:sz w:val="18"/>
                        </w:rPr>
                        <w:t>から送られた</w:t>
                      </w:r>
                      <w:r w:rsidRPr="00865ED4">
                        <w:rPr>
                          <w:sz w:val="18"/>
                        </w:rPr>
                        <w:t>テトリミノを生成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3432909</wp:posOffset>
                </wp:positionH>
                <wp:positionV relativeFrom="paragraph">
                  <wp:posOffset>1672871</wp:posOffset>
                </wp:positionV>
                <wp:extent cx="474749" cy="1294411"/>
                <wp:effectExtent l="0" t="38100" r="59055" b="20320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749" cy="1294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8908" id="直線矢印コネクタ 13" o:spid="_x0000_s1026" type="#_x0000_t32" style="position:absolute;left:0;text-align:left;margin-left:270.3pt;margin-top:131.7pt;width:37.4pt;height:101.9pt;flip:y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434AA8F0" wp14:editId="223FCC84">
                <wp:simplePos x="0" y="0"/>
                <wp:positionH relativeFrom="column">
                  <wp:posOffset>1758067</wp:posOffset>
                </wp:positionH>
                <wp:positionV relativeFrom="paragraph">
                  <wp:posOffset>3608366</wp:posOffset>
                </wp:positionV>
                <wp:extent cx="855023" cy="1300447"/>
                <wp:effectExtent l="0" t="38100" r="59690" b="33655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023" cy="1300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B53FB" id="直線矢印コネクタ 14" o:spid="_x0000_s1026" type="#_x0000_t32" style="position:absolute;left:0;text-align:left;margin-left:138.45pt;margin-top:284.1pt;width:67.3pt;height:102.4pt;flip:y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2327770</wp:posOffset>
                </wp:positionH>
                <wp:positionV relativeFrom="paragraph">
                  <wp:posOffset>3014460</wp:posOffset>
                </wp:positionV>
                <wp:extent cx="2861566" cy="593725"/>
                <wp:effectExtent l="0" t="0" r="15240" b="15875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566" cy="5937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28" w:rsidRDefault="009B7228">
                            <w:r>
                              <w:rPr>
                                <w:rFonts w:hint="eastAsia"/>
                              </w:rPr>
                              <w:t>通信</w:t>
                            </w:r>
                            <w:r>
                              <w:t>を管理するクラス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2" o:spid="_x0000_s1028" type="#_x0000_t202" style="position:absolute;left:0;text-align:left;margin-left:183.3pt;margin-top:237.35pt;width:225.3pt;height:46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" fillcolor="white [3201]" strokecolor="#f79646 [3209]" strokeweight="1.5pt">
                <v:textbox>
                  <w:txbxContent>
                    <w:p w:rsidR="009B7228" w:rsidRDefault="009B7228">
                      <w:r>
                        <w:rPr>
                          <w:rFonts w:hint="eastAsia"/>
                        </w:rPr>
                        <w:t>通信</w:t>
                      </w:r>
                      <w:r>
                        <w:t>を管理するクラス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4117975</wp:posOffset>
                </wp:positionV>
                <wp:extent cx="1733550" cy="273133"/>
                <wp:effectExtent l="0" t="0" r="19050" b="1270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228" w:rsidRPr="00865ED4" w:rsidRDefault="009B7228">
                            <w:pPr>
                              <w:rPr>
                                <w:sz w:val="18"/>
                              </w:rPr>
                            </w:pPr>
                            <w:r w:rsidRPr="00865ED4">
                              <w:rPr>
                                <w:rFonts w:hint="eastAsia"/>
                                <w:sz w:val="18"/>
                              </w:rPr>
                              <w:t>相手に送る</w:t>
                            </w:r>
                            <w:r w:rsidRPr="00865ED4">
                              <w:rPr>
                                <w:sz w:val="18"/>
                              </w:rPr>
                              <w:t>テトリミノを</w:t>
                            </w:r>
                            <w:r w:rsidRPr="00865ED4">
                              <w:rPr>
                                <w:rFonts w:hint="eastAsia"/>
                                <w:sz w:val="18"/>
                              </w:rPr>
                              <w:t>制御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1" o:spid="_x0000_s1029" type="#_x0000_t202" style="position:absolute;left:0;text-align:left;margin-left:125.3pt;margin-top:324.25pt;width:136.5pt;height:21.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" fillcolor="white [3201]" strokeweight=".5pt">
                <v:textbox>
                  <w:txbxContent>
                    <w:p w:rsidR="009B7228" w:rsidRPr="00865ED4" w:rsidRDefault="009B7228">
                      <w:pPr>
                        <w:rPr>
                          <w:sz w:val="18"/>
                        </w:rPr>
                      </w:pPr>
                      <w:r w:rsidRPr="00865ED4">
                        <w:rPr>
                          <w:rFonts w:hint="eastAsia"/>
                          <w:sz w:val="18"/>
                        </w:rPr>
                        <w:t>相手に送る</w:t>
                      </w:r>
                      <w:r w:rsidRPr="00865ED4">
                        <w:rPr>
                          <w:sz w:val="18"/>
                        </w:rPr>
                        <w:t>テトリミノを</w:t>
                      </w:r>
                      <w:r w:rsidRPr="00865ED4">
                        <w:rPr>
                          <w:rFonts w:hint="eastAsia"/>
                          <w:sz w:val="18"/>
                        </w:rPr>
                        <w:t>制御</w:t>
                      </w:r>
                    </w:p>
                  </w:txbxContent>
                </v:textbox>
              </v:shape>
            </w:pict>
          </mc:Fallback>
        </mc:AlternateContent>
      </w:r>
      <w:r w:rsidR="00A4351B"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>
                <wp:simplePos x="0" y="0"/>
                <wp:positionH relativeFrom="column">
                  <wp:posOffset>2245079</wp:posOffset>
                </wp:positionH>
                <wp:positionV relativeFrom="paragraph">
                  <wp:posOffset>4700113</wp:posOffset>
                </wp:positionV>
                <wp:extent cx="1436915" cy="332509"/>
                <wp:effectExtent l="0" t="0" r="11430" b="10795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915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228" w:rsidRPr="00865ED4" w:rsidRDefault="009B7228" w:rsidP="00A4351B">
                            <w:pPr>
                              <w:rPr>
                                <w:sz w:val="18"/>
                              </w:rPr>
                            </w:pPr>
                            <w:r w:rsidRPr="00865ED4">
                              <w:rPr>
                                <w:rFonts w:hint="eastAsia"/>
                                <w:sz w:val="18"/>
                              </w:rPr>
                              <w:t>ゲームオーバーの</w:t>
                            </w:r>
                            <w:r w:rsidRPr="00865ED4">
                              <w:rPr>
                                <w:sz w:val="18"/>
                              </w:rPr>
                              <w:t>制御</w:t>
                            </w:r>
                          </w:p>
                          <w:p w:rsidR="009B7228" w:rsidRDefault="009B72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1" o:spid="_x0000_s1030" type="#_x0000_t202" style="position:absolute;left:0;text-align:left;margin-left:176.8pt;margin-top:370.1pt;width:113.15pt;height:26.2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" fillcolor="white [3201]" strokeweight=".5pt">
                <v:textbox>
                  <w:txbxContent>
                    <w:p w:rsidR="009B7228" w:rsidRPr="00865ED4" w:rsidRDefault="009B7228" w:rsidP="00A4351B">
                      <w:pPr>
                        <w:rPr>
                          <w:sz w:val="18"/>
                        </w:rPr>
                      </w:pPr>
                      <w:r w:rsidRPr="00865ED4">
                        <w:rPr>
                          <w:rFonts w:hint="eastAsia"/>
                          <w:sz w:val="18"/>
                        </w:rPr>
                        <w:t>ゲームオーバーの</w:t>
                      </w:r>
                      <w:r w:rsidRPr="00865ED4">
                        <w:rPr>
                          <w:sz w:val="18"/>
                        </w:rPr>
                        <w:t>制御</w:t>
                      </w:r>
                    </w:p>
                    <w:p w:rsidR="009B7228" w:rsidRDefault="009B7228"/>
                  </w:txbxContent>
                </v:textbox>
              </v:shape>
            </w:pict>
          </mc:Fallback>
        </mc:AlternateContent>
      </w:r>
      <w:r w:rsidR="00A4351B"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>
                <wp:simplePos x="0" y="0"/>
                <wp:positionH relativeFrom="column">
                  <wp:posOffset>1734317</wp:posOffset>
                </wp:positionH>
                <wp:positionV relativeFrom="paragraph">
                  <wp:posOffset>4962195</wp:posOffset>
                </wp:positionV>
                <wp:extent cx="2458192" cy="225631"/>
                <wp:effectExtent l="0" t="57150" r="18415" b="22225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8192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37504" id="直線矢印コネクタ 38" o:spid="_x0000_s1026" type="#_x0000_t32" style="position:absolute;left:0;text-align:left;margin-left:136.55pt;margin-top:390.7pt;width:193.55pt;height:17.75pt;flip:y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" strokecolor="#4579b8 [3044]">
                <v:stroke endarrow="block"/>
              </v:shape>
            </w:pict>
          </mc:Fallback>
        </mc:AlternateContent>
      </w:r>
      <w:r w:rsidR="00A4351B"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>
                <wp:simplePos x="0" y="0"/>
                <wp:positionH relativeFrom="column">
                  <wp:posOffset>2375073</wp:posOffset>
                </wp:positionH>
                <wp:positionV relativeFrom="paragraph">
                  <wp:posOffset>5198572</wp:posOffset>
                </wp:positionV>
                <wp:extent cx="1460665" cy="498764"/>
                <wp:effectExtent l="0" t="0" r="25400" b="15875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665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228" w:rsidRDefault="009B7228">
                            <w:r>
                              <w:rPr>
                                <w:rFonts w:hint="eastAsia"/>
                              </w:rPr>
                              <w:t>リザルト</w:t>
                            </w:r>
                            <w:r>
                              <w:t>画面の時</w:t>
                            </w:r>
                            <w:r>
                              <w:rPr>
                                <w:rFonts w:hint="eastAsia"/>
                              </w:rPr>
                              <w:t>、動作</w:t>
                            </w:r>
                            <w:r>
                              <w:t>を停止させる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40" o:spid="_x0000_s1029" type="#_x0000_t202" style="position:absolute;left:0;text-align:left;margin-left:187pt;margin-top:409.35pt;width:115pt;height:39.25pt;z-index: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" fillcolor="white [3201]" strokeweight=".5pt">
                <v:textbox>
                  <w:txbxContent>
                    <w:p w:rsidR="009B7228" w:rsidRDefault="009B7228">
                      <w:r>
                        <w:rPr>
                          <w:rFonts w:hint="eastAsia"/>
                        </w:rPr>
                        <w:t>リザルト</w:t>
                      </w:r>
                      <w:r>
                        <w:t>画面の時</w:t>
                      </w:r>
                      <w:r>
                        <w:rPr>
                          <w:rFonts w:hint="eastAsia"/>
                        </w:rPr>
                        <w:t>、動作</w:t>
                      </w:r>
                      <w:r>
                        <w:t>を停止させる</w:t>
                      </w:r>
                    </w:p>
                  </w:txbxContent>
                </v:textbox>
              </v:shape>
            </w:pict>
          </mc:Fallback>
        </mc:AlternateContent>
      </w:r>
      <w:r w:rsidR="003C34F5"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-1189223</wp:posOffset>
                </wp:positionV>
                <wp:extent cx="6673932" cy="1709535"/>
                <wp:effectExtent l="19050" t="19050" r="31750" b="24130"/>
                <wp:wrapNone/>
                <wp:docPr id="42" name="直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932" cy="17095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E2A2C" id="直線コネクタ 42" o:spid="_x0000_s1026" style="position:absolute;left:0;text-align:left;flip:y;z-index:2518338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93.65pt" to="525.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" strokecolor="#4f81bd [3204]" strokeweight="3pt">
                <v:stroke dashstyle="1 1"/>
                <w10:wrap anchorx="page"/>
              </v:line>
            </w:pict>
          </mc:Fallback>
        </mc:AlternateContent>
      </w:r>
      <w:r w:rsidR="003C34F5"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>
                <wp:simplePos x="0" y="0"/>
                <wp:positionH relativeFrom="leftMargin">
                  <wp:posOffset>1947554</wp:posOffset>
                </wp:positionH>
                <wp:positionV relativeFrom="paragraph">
                  <wp:posOffset>-773587</wp:posOffset>
                </wp:positionV>
                <wp:extent cx="700644" cy="367360"/>
                <wp:effectExtent l="0" t="0" r="23495" b="3302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644" cy="36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E774B" id="直線コネクタ 24" o:spid="_x0000_s1026" style="position:absolute;left:0;text-align:left;flip:y;z-index:251814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53.35pt,-60.9pt" to="208.5pt,-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" strokecolor="#4579b8 [3044]">
                <w10:wrap anchorx="margin"/>
              </v:line>
            </w:pict>
          </mc:Fallback>
        </mc:AlternateContent>
      </w:r>
      <w:r w:rsidR="003C34F5"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>
                <wp:simplePos x="0" y="0"/>
                <wp:positionH relativeFrom="column">
                  <wp:posOffset>1557185</wp:posOffset>
                </wp:positionH>
                <wp:positionV relativeFrom="paragraph">
                  <wp:posOffset>-986353</wp:posOffset>
                </wp:positionV>
                <wp:extent cx="1019175" cy="542925"/>
                <wp:effectExtent l="0" t="0" r="28575" b="28575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42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28" w:rsidRDefault="009B7228">
                            <w:r>
                              <w:rPr>
                                <w:rFonts w:hint="eastAsia"/>
                              </w:rPr>
                              <w:t>マス</w:t>
                            </w:r>
                            <w:r>
                              <w:t>のクラス</w:t>
                            </w:r>
                          </w:p>
                          <w:p w:rsidR="009B7228" w:rsidRDefault="009B7228">
                            <w:r>
                              <w:rPr>
                                <w:rFonts w:hint="eastAsia"/>
                              </w:rPr>
                              <w:t>・色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3" o:spid="_x0000_s1030" type="#_x0000_t202" style="position:absolute;left:0;text-align:left;margin-left:122.6pt;margin-top:-77.65pt;width:80.25pt;height:42.7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" fillcolor="white [3201]" strokecolor="#f79646 [3209]" strokeweight="1.5pt">
                <v:textbox>
                  <w:txbxContent>
                    <w:p w:rsidR="009B7228" w:rsidRDefault="009B7228">
                      <w:r>
                        <w:rPr>
                          <w:rFonts w:hint="eastAsia"/>
                        </w:rPr>
                        <w:t>マス</w:t>
                      </w:r>
                      <w:r>
                        <w:t>のクラス</w:t>
                      </w:r>
                    </w:p>
                    <w:p w:rsidR="009B7228" w:rsidRDefault="009B7228">
                      <w:r>
                        <w:rPr>
                          <w:rFonts w:hint="eastAsia"/>
                        </w:rPr>
                        <w:t>・色</w:t>
                      </w:r>
                    </w:p>
                  </w:txbxContent>
                </v:textbox>
              </v:shape>
            </w:pict>
          </mc:Fallback>
        </mc:AlternateContent>
      </w:r>
      <w:r w:rsidR="003C34F5"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>
                <wp:simplePos x="0" y="0"/>
                <wp:positionH relativeFrom="column">
                  <wp:posOffset>-582361</wp:posOffset>
                </wp:positionH>
                <wp:positionV relativeFrom="paragraph">
                  <wp:posOffset>-707778</wp:posOffset>
                </wp:positionV>
                <wp:extent cx="1419225" cy="771525"/>
                <wp:effectExtent l="0" t="0" r="28575" b="28575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7715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28" w:rsidRDefault="009B7228">
                            <w:r>
                              <w:rPr>
                                <w:rFonts w:hint="eastAsia"/>
                              </w:rPr>
                              <w:t>テトリミノ</w:t>
                            </w:r>
                            <w:r>
                              <w:t>クラス</w:t>
                            </w:r>
                          </w:p>
                          <w:p w:rsidR="009B7228" w:rsidRDefault="009B7228">
                            <w:r>
                              <w:rPr>
                                <w:rFonts w:hint="eastAsia"/>
                              </w:rPr>
                              <w:t>・保持するマス</w:t>
                            </w:r>
                          </w:p>
                          <w:p w:rsidR="009B7228" w:rsidRDefault="009B7228">
                            <w:r>
                              <w:rPr>
                                <w:rFonts w:hint="eastAsia"/>
                              </w:rPr>
                              <w:t>・マスの配置</w:t>
                            </w:r>
                            <w:r>
                              <w:t>の</w:t>
                            </w: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2" o:spid="_x0000_s1033" type="#_x0000_t202" style="position:absolute;left:0;text-align:left;margin-left:-45.85pt;margin-top:-55.75pt;width:111.75pt;height:60.75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" fillcolor="white [3201]" strokecolor="#f79646 [3209]" strokeweight="1.5pt">
                <v:textbox>
                  <w:txbxContent>
                    <w:p w:rsidR="009B7228" w:rsidRDefault="009B7228">
                      <w:r>
                        <w:rPr>
                          <w:rFonts w:hint="eastAsia"/>
                        </w:rPr>
                        <w:t>テトリミノ</w:t>
                      </w:r>
                      <w:r>
                        <w:t>クラス</w:t>
                      </w:r>
                    </w:p>
                    <w:p w:rsidR="009B7228" w:rsidRDefault="009B7228">
                      <w:r>
                        <w:rPr>
                          <w:rFonts w:hint="eastAsia"/>
                        </w:rPr>
                        <w:t>・保持するマス</w:t>
                      </w:r>
                    </w:p>
                    <w:p w:rsidR="009B7228" w:rsidRDefault="009B7228">
                      <w:r>
                        <w:rPr>
                          <w:rFonts w:hint="eastAsia"/>
                        </w:rPr>
                        <w:t>・マスの配置</w:t>
                      </w:r>
                      <w:r>
                        <w:t>の</w:t>
                      </w: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F56D60">
        <w:rPr>
          <w:noProof/>
        </w:rPr>
        <mc:AlternateContent>
          <mc:Choice Requires="wps">
            <w:drawing>
              <wp:anchor distT="0" distB="0" distL="114300" distR="114300" simplePos="0" relativeHeight="251525631" behindDoc="0" locked="0" layoutInCell="1" allowOverlap="1">
                <wp:simplePos x="0" y="0"/>
                <wp:positionH relativeFrom="column">
                  <wp:posOffset>1734316</wp:posOffset>
                </wp:positionH>
                <wp:positionV relativeFrom="paragraph">
                  <wp:posOffset>5080948</wp:posOffset>
                </wp:positionV>
                <wp:extent cx="2481943" cy="319076"/>
                <wp:effectExtent l="19050" t="0" r="13970" b="81280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1943" cy="319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527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9" o:spid="_x0000_s1026" type="#_x0000_t32" style="position:absolute;left:0;text-align:left;margin-left:136.55pt;margin-top:400.05pt;width:195.45pt;height:25.1pt;flip:x;z-index:251525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" strokecolor="#4579b8 [3044]">
                <v:stroke endarrow="block"/>
              </v:shape>
            </w:pict>
          </mc:Fallback>
        </mc:AlternateContent>
      </w:r>
      <w:r w:rsidR="00F56D60"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>
                <wp:simplePos x="0" y="0"/>
                <wp:positionH relativeFrom="column">
                  <wp:posOffset>3906982</wp:posOffset>
                </wp:positionH>
                <wp:positionV relativeFrom="paragraph">
                  <wp:posOffset>6397996</wp:posOffset>
                </wp:positionV>
                <wp:extent cx="2517568" cy="593766"/>
                <wp:effectExtent l="0" t="0" r="16510" b="15875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568" cy="593766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28" w:rsidRDefault="009B7228">
                            <w:r>
                              <w:rPr>
                                <w:rFonts w:hint="eastAsia"/>
                              </w:rPr>
                              <w:t>画面に</w:t>
                            </w:r>
                            <w:r>
                              <w:t>表示させるダイアログ</w:t>
                            </w:r>
                            <w:r>
                              <w:rPr>
                                <w:rFonts w:hint="eastAsia"/>
                              </w:rPr>
                              <w:t>クラス</w:t>
                            </w:r>
                          </w:p>
                          <w:p w:rsidR="009B7228" w:rsidRPr="005D4D3C" w:rsidRDefault="009B7228">
                            <w:r>
                              <w:rPr>
                                <w:rFonts w:hint="eastAsia"/>
                              </w:rPr>
                              <w:t>・表示</w:t>
                            </w:r>
                            <w:r>
                              <w:t>させるテキスト</w:t>
                            </w: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6" o:spid="_x0000_s1033" type="#_x0000_t202" style="position:absolute;left:0;text-align:left;margin-left:307.65pt;margin-top:503.8pt;width:198.25pt;height:46.7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" fillcolor="white [3201]" strokecolor="#f79646 [3209]" strokeweight="1.5pt">
                <v:textbox>
                  <w:txbxContent>
                    <w:p w:rsidR="009B7228" w:rsidRDefault="009B7228">
                      <w:r>
                        <w:rPr>
                          <w:rFonts w:hint="eastAsia"/>
                        </w:rPr>
                        <w:t>画面に</w:t>
                      </w:r>
                      <w:r>
                        <w:t>表示させるダイアログ</w:t>
                      </w:r>
                      <w:r>
                        <w:rPr>
                          <w:rFonts w:hint="eastAsia"/>
                        </w:rPr>
                        <w:t>クラス</w:t>
                      </w:r>
                    </w:p>
                    <w:p w:rsidR="009B7228" w:rsidRPr="005D4D3C" w:rsidRDefault="009B7228">
                      <w:r>
                        <w:rPr>
                          <w:rFonts w:hint="eastAsia"/>
                        </w:rPr>
                        <w:t>・表示</w:t>
                      </w:r>
                      <w:r>
                        <w:t>させるテキスト</w:t>
                      </w: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F56D60"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5649784</wp:posOffset>
                </wp:positionV>
                <wp:extent cx="1294411" cy="546265"/>
                <wp:effectExtent l="0" t="0" r="20320" b="2540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11" cy="54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228" w:rsidRPr="00076FE1" w:rsidRDefault="009B7228">
                            <w:pPr>
                              <w:rPr>
                                <w:sz w:val="18"/>
                              </w:rPr>
                            </w:pPr>
                            <w:r w:rsidRPr="00076FE1">
                              <w:rPr>
                                <w:rFonts w:hint="eastAsia"/>
                                <w:sz w:val="18"/>
                              </w:rPr>
                              <w:t>表示</w:t>
                            </w:r>
                            <w:r w:rsidRPr="00076FE1">
                              <w:rPr>
                                <w:sz w:val="18"/>
                              </w:rPr>
                              <w:t>が止まった時タイトル</w:t>
                            </w:r>
                            <w:r w:rsidRPr="00076FE1">
                              <w:rPr>
                                <w:rFonts w:hint="eastAsia"/>
                                <w:sz w:val="18"/>
                              </w:rPr>
                              <w:t>画面</w:t>
                            </w:r>
                            <w:r w:rsidRPr="00076FE1">
                              <w:rPr>
                                <w:sz w:val="18"/>
                              </w:rPr>
                              <w:t>へ移行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7" o:spid="_x0000_s1034" type="#_x0000_t202" style="position:absolute;left:0;text-align:left;margin-left:304.8pt;margin-top:444.85pt;width:101.9pt;height:43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" fillcolor="white [3201]" strokeweight=".5pt">
                <v:textbox>
                  <w:txbxContent>
                    <w:p w:rsidR="009B7228" w:rsidRPr="00076FE1" w:rsidRDefault="009B7228">
                      <w:pPr>
                        <w:rPr>
                          <w:sz w:val="18"/>
                        </w:rPr>
                      </w:pPr>
                      <w:r w:rsidRPr="00076FE1">
                        <w:rPr>
                          <w:rFonts w:hint="eastAsia"/>
                          <w:sz w:val="18"/>
                        </w:rPr>
                        <w:t>表示</w:t>
                      </w:r>
                      <w:r w:rsidRPr="00076FE1">
                        <w:rPr>
                          <w:sz w:val="18"/>
                        </w:rPr>
                        <w:t>が止まった時タイトル</w:t>
                      </w:r>
                      <w:r w:rsidRPr="00076FE1">
                        <w:rPr>
                          <w:rFonts w:hint="eastAsia"/>
                          <w:sz w:val="18"/>
                        </w:rPr>
                        <w:t>画面</w:t>
                      </w:r>
                      <w:r w:rsidRPr="00076FE1">
                        <w:rPr>
                          <w:sz w:val="18"/>
                        </w:rPr>
                        <w:t>へ移行</w:t>
                      </w:r>
                    </w:p>
                  </w:txbxContent>
                </v:textbox>
              </v:shape>
            </w:pict>
          </mc:Fallback>
        </mc:AlternateContent>
      </w:r>
      <w:r w:rsidR="00F56D60"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>
                <wp:simplePos x="0" y="0"/>
                <wp:positionH relativeFrom="column">
                  <wp:posOffset>3271677</wp:posOffset>
                </wp:positionH>
                <wp:positionV relativeFrom="paragraph">
                  <wp:posOffset>7516875</wp:posOffset>
                </wp:positionV>
                <wp:extent cx="1809750" cy="276225"/>
                <wp:effectExtent l="0" t="0" r="19050" b="28575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228" w:rsidRPr="002006BF" w:rsidRDefault="009B7228">
                            <w:pPr>
                              <w:rPr>
                                <w:sz w:val="18"/>
                              </w:rPr>
                            </w:pPr>
                            <w:r w:rsidRPr="002006BF">
                              <w:rPr>
                                <w:rFonts w:hint="eastAsia"/>
                                <w:sz w:val="18"/>
                              </w:rPr>
                              <w:t>ダイアログの表示</w:t>
                            </w:r>
                            <w:r w:rsidRPr="002006BF">
                              <w:rPr>
                                <w:sz w:val="18"/>
                              </w:rPr>
                              <w:t>を止める処理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0" o:spid="_x0000_s1035" type="#_x0000_t202" style="position:absolute;left:0;text-align:left;margin-left:257.6pt;margin-top:591.9pt;width:142.5pt;height:21.75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" fillcolor="white [3201]" strokeweight=".5pt">
                <v:textbox>
                  <w:txbxContent>
                    <w:p w:rsidR="009B7228" w:rsidRPr="002006BF" w:rsidRDefault="009B7228">
                      <w:pPr>
                        <w:rPr>
                          <w:sz w:val="18"/>
                        </w:rPr>
                      </w:pPr>
                      <w:r w:rsidRPr="002006BF">
                        <w:rPr>
                          <w:rFonts w:hint="eastAsia"/>
                          <w:sz w:val="18"/>
                        </w:rPr>
                        <w:t>ダイアログの表示</w:t>
                      </w:r>
                      <w:r w:rsidRPr="002006BF">
                        <w:rPr>
                          <w:sz w:val="18"/>
                        </w:rPr>
                        <w:t>を止める処理</w:t>
                      </w:r>
                    </w:p>
                  </w:txbxContent>
                </v:textbox>
              </v:shape>
            </w:pict>
          </mc:Fallback>
        </mc:AlternateContent>
      </w:r>
      <w:r w:rsidR="00F56D60"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>
                <wp:simplePos x="0" y="0"/>
                <wp:positionH relativeFrom="column">
                  <wp:posOffset>2731843</wp:posOffset>
                </wp:positionH>
                <wp:positionV relativeFrom="paragraph">
                  <wp:posOffset>6969083</wp:posOffset>
                </wp:positionV>
                <wp:extent cx="2244437" cy="1288390"/>
                <wp:effectExtent l="0" t="38100" r="60960" b="26670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4437" cy="1288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C608B" id="直線矢印コネクタ 29" o:spid="_x0000_s1026" type="#_x0000_t32" style="position:absolute;left:0;text-align:left;margin-left:215.1pt;margin-top:548.75pt;width:176.75pt;height:101.45pt;flip:y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" strokecolor="#4579b8 [3044]">
                <v:stroke endarrow="block"/>
              </v:shape>
            </w:pict>
          </mc:Fallback>
        </mc:AlternateContent>
      </w:r>
      <w:r w:rsidR="00F56D60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8302625</wp:posOffset>
                </wp:positionV>
                <wp:extent cx="533400" cy="314325"/>
                <wp:effectExtent l="0" t="0" r="19050" b="2857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28" w:rsidRDefault="009B7228">
                            <w:r>
                              <w:rPr>
                                <w:rFonts w:hint="eastAsia"/>
                              </w:rPr>
                              <w:t>入力</w:t>
                            </w:r>
                          </w:p>
                          <w:p w:rsidR="009B7228" w:rsidRDefault="009B72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7" o:spid="_x0000_s1036" type="#_x0000_t202" style="position:absolute;left:0;text-align:left;margin-left:0;margin-top:653.75pt;width:42pt;height:24.75pt;z-index:251635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" fillcolor="white [3201]" strokecolor="#f79646 [3209]" strokeweight="1.5pt">
                <v:textbox>
                  <w:txbxContent>
                    <w:p w:rsidR="009B7228" w:rsidRDefault="009B7228">
                      <w:r>
                        <w:rPr>
                          <w:rFonts w:hint="eastAsia"/>
                        </w:rPr>
                        <w:t>入力</w:t>
                      </w:r>
                    </w:p>
                    <w:p w:rsidR="009B7228" w:rsidRDefault="009B7228"/>
                  </w:txbxContent>
                </v:textbox>
                <w10:wrap anchorx="margin"/>
              </v:shape>
            </w:pict>
          </mc:Fallback>
        </mc:AlternateContent>
      </w:r>
      <w:r w:rsidR="00F56D60"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>
                <wp:simplePos x="0" y="0"/>
                <wp:positionH relativeFrom="margin">
                  <wp:posOffset>989973</wp:posOffset>
                </wp:positionH>
                <wp:positionV relativeFrom="paragraph">
                  <wp:posOffset>7867196</wp:posOffset>
                </wp:positionV>
                <wp:extent cx="533400" cy="304800"/>
                <wp:effectExtent l="0" t="0" r="19050" b="1905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228" w:rsidRPr="003F6618" w:rsidRDefault="009B7228">
                            <w:pPr>
                              <w:rPr>
                                <w:sz w:val="18"/>
                              </w:rPr>
                            </w:pPr>
                            <w:r w:rsidRPr="003F6618">
                              <w:rPr>
                                <w:rFonts w:hint="eastAsia"/>
                                <w:sz w:val="18"/>
                              </w:rPr>
                              <w:t>動かす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" o:spid="_x0000_s1037" type="#_x0000_t202" style="position:absolute;left:0;text-align:left;margin-left:77.95pt;margin-top:619.45pt;width:42pt;height:24pt;z-index:25178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" fillcolor="white [3201]" strokeweight=".5pt">
                <v:textbox>
                  <w:txbxContent>
                    <w:p w:rsidR="009B7228" w:rsidRPr="003F6618" w:rsidRDefault="009B7228">
                      <w:pPr>
                        <w:rPr>
                          <w:sz w:val="18"/>
                        </w:rPr>
                      </w:pPr>
                      <w:r w:rsidRPr="003F6618">
                        <w:rPr>
                          <w:rFonts w:hint="eastAsia"/>
                          <w:sz w:val="18"/>
                        </w:rPr>
                        <w:t>動かす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D60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margin">
                  <wp:posOffset>573504</wp:posOffset>
                </wp:positionH>
                <wp:positionV relativeFrom="paragraph">
                  <wp:posOffset>7706987</wp:posOffset>
                </wp:positionV>
                <wp:extent cx="1895475" cy="714375"/>
                <wp:effectExtent l="38100" t="38100" r="28575" b="28575"/>
                <wp:wrapNone/>
                <wp:docPr id="11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5E1B" id="直線矢印コネクタ 11" o:spid="_x0000_s1026" type="#_x0000_t32" style="position:absolute;left:0;text-align:left;margin-left:45.15pt;margin-top:606.85pt;width:149.25pt;height:56.25pt;flip:x y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" strokecolor="#4579b8 [3044]">
                <v:stroke endarrow="block"/>
                <w10:wrap anchorx="margin"/>
              </v:shape>
            </w:pict>
          </mc:Fallback>
        </mc:AlternateContent>
      </w:r>
      <w:r w:rsidR="00F56D60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748666</wp:posOffset>
                </wp:positionH>
                <wp:positionV relativeFrom="paragraph">
                  <wp:posOffset>5627214</wp:posOffset>
                </wp:positionV>
                <wp:extent cx="142504" cy="1258570"/>
                <wp:effectExtent l="0" t="0" r="67310" b="5588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04" cy="1258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CC020" id="直線矢印コネクタ 10" o:spid="_x0000_s1026" type="#_x0000_t32" style="position:absolute;left:0;text-align:left;margin-left:58.95pt;margin-top:443.1pt;width:11.2pt;height:99.1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" strokecolor="#4579b8 [3044]">
                <v:stroke endarrow="block"/>
              </v:shape>
            </w:pict>
          </mc:Fallback>
        </mc:AlternateContent>
      </w:r>
      <w:r w:rsidR="00F56D60"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>
                <wp:simplePos x="0" y="0"/>
                <wp:positionH relativeFrom="margin">
                  <wp:posOffset>640896</wp:posOffset>
                </wp:positionH>
                <wp:positionV relativeFrom="paragraph">
                  <wp:posOffset>5802498</wp:posOffset>
                </wp:positionV>
                <wp:extent cx="685800" cy="762000"/>
                <wp:effectExtent l="0" t="0" r="19050" b="1905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228" w:rsidRPr="00865ED4" w:rsidRDefault="009B7228">
                            <w:pPr>
                              <w:rPr>
                                <w:sz w:val="18"/>
                              </w:rPr>
                            </w:pPr>
                            <w:r w:rsidRPr="00865ED4">
                              <w:rPr>
                                <w:rFonts w:hint="eastAsia"/>
                                <w:sz w:val="18"/>
                              </w:rPr>
                              <w:t>動かす</w:t>
                            </w:r>
                            <w:r w:rsidRPr="00865ED4">
                              <w:rPr>
                                <w:sz w:val="18"/>
                              </w:rPr>
                              <w:t>テトリミノを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9" o:spid="_x0000_s1038" type="#_x0000_t202" style="position:absolute;left:0;text-align:left;margin-left:50.45pt;margin-top:456.9pt;width:54pt;height:60pt;z-index:25183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" fillcolor="white [3201]" strokeweight=".5pt">
                <v:textbox>
                  <w:txbxContent>
                    <w:p w:rsidR="009B7228" w:rsidRPr="00865ED4" w:rsidRDefault="009B7228">
                      <w:pPr>
                        <w:rPr>
                          <w:sz w:val="18"/>
                        </w:rPr>
                      </w:pPr>
                      <w:r w:rsidRPr="00865ED4">
                        <w:rPr>
                          <w:rFonts w:hint="eastAsia"/>
                          <w:sz w:val="18"/>
                        </w:rPr>
                        <w:t>動かす</w:t>
                      </w:r>
                      <w:r w:rsidRPr="00865ED4">
                        <w:rPr>
                          <w:sz w:val="18"/>
                        </w:rPr>
                        <w:t>テトリミノを</w:t>
                      </w:r>
                      <w:r>
                        <w:rPr>
                          <w:rFonts w:hint="eastAsia"/>
                          <w:sz w:val="18"/>
                        </w:rPr>
                        <w:t>登録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D60"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>
                <wp:simplePos x="0" y="0"/>
                <wp:positionH relativeFrom="column">
                  <wp:posOffset>-58857</wp:posOffset>
                </wp:positionH>
                <wp:positionV relativeFrom="paragraph">
                  <wp:posOffset>5627213</wp:posOffset>
                </wp:positionV>
                <wp:extent cx="45719" cy="1258785"/>
                <wp:effectExtent l="76200" t="38100" r="50165" b="17780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5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29962" id="直線矢印コネクタ 5" o:spid="_x0000_s1026" type="#_x0000_t32" style="position:absolute;left:0;text-align:left;margin-left:-4.65pt;margin-top:443.1pt;width:3.6pt;height:99.1pt;flip:x y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" strokecolor="#4579b8 [3044]">
                <v:stroke endarrow="block"/>
              </v:shape>
            </w:pict>
          </mc:Fallback>
        </mc:AlternateContent>
      </w:r>
      <w:r w:rsidR="00F56D60"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>
                <wp:simplePos x="0" y="0"/>
                <wp:positionH relativeFrom="column">
                  <wp:posOffset>-381841</wp:posOffset>
                </wp:positionH>
                <wp:positionV relativeFrom="paragraph">
                  <wp:posOffset>5825985</wp:posOffset>
                </wp:positionV>
                <wp:extent cx="800100" cy="733425"/>
                <wp:effectExtent l="0" t="0" r="19050" b="28575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228" w:rsidRPr="005D4D3C" w:rsidRDefault="009B7228">
                            <w:pPr>
                              <w:rPr>
                                <w:sz w:val="18"/>
                              </w:rPr>
                            </w:pPr>
                            <w:r w:rsidRPr="005D4D3C">
                              <w:rPr>
                                <w:rFonts w:hint="eastAsia"/>
                                <w:sz w:val="18"/>
                              </w:rPr>
                              <w:t>動かせなく</w:t>
                            </w:r>
                            <w:r w:rsidRPr="005D4D3C">
                              <w:rPr>
                                <w:sz w:val="18"/>
                              </w:rPr>
                              <w:t>なったことを伝える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5" o:spid="_x0000_s1039" type="#_x0000_t202" style="position:absolute;left:0;text-align:left;margin-left:-30.05pt;margin-top:458.75pt;width:63pt;height:57.7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" fillcolor="white [3201]" strokeweight=".5pt">
                <v:textbox>
                  <w:txbxContent>
                    <w:p w:rsidR="009B7228" w:rsidRPr="005D4D3C" w:rsidRDefault="009B7228">
                      <w:pPr>
                        <w:rPr>
                          <w:sz w:val="18"/>
                        </w:rPr>
                      </w:pPr>
                      <w:r w:rsidRPr="005D4D3C">
                        <w:rPr>
                          <w:rFonts w:hint="eastAsia"/>
                          <w:sz w:val="18"/>
                        </w:rPr>
                        <w:t>動かせなく</w:t>
                      </w:r>
                      <w:r w:rsidRPr="005D4D3C">
                        <w:rPr>
                          <w:sz w:val="18"/>
                        </w:rPr>
                        <w:t>なったことを伝える</w:t>
                      </w:r>
                    </w:p>
                  </w:txbxContent>
                </v:textbox>
              </v:shape>
            </w:pict>
          </mc:Fallback>
        </mc:AlternateContent>
      </w:r>
      <w:r w:rsidR="00F56D60"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>
                <wp:simplePos x="0" y="0"/>
                <wp:positionH relativeFrom="column">
                  <wp:posOffset>-403489</wp:posOffset>
                </wp:positionH>
                <wp:positionV relativeFrom="paragraph">
                  <wp:posOffset>6920989</wp:posOffset>
                </wp:positionV>
                <wp:extent cx="1840675" cy="771525"/>
                <wp:effectExtent l="0" t="0" r="26670" b="2857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675" cy="771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28" w:rsidRDefault="009B7228">
                            <w:r>
                              <w:rPr>
                                <w:rFonts w:hint="eastAsia"/>
                              </w:rPr>
                              <w:t>テトリミノ</w:t>
                            </w:r>
                            <w:r>
                              <w:t>を動かすクラス</w:t>
                            </w:r>
                          </w:p>
                          <w:p w:rsidR="009B7228" w:rsidRPr="003F6618" w:rsidRDefault="009B7228">
                            <w:r>
                              <w:rPr>
                                <w:rFonts w:hint="eastAsia"/>
                              </w:rPr>
                              <w:t>・対象</w:t>
                            </w:r>
                            <w:r>
                              <w:t>の</w:t>
                            </w:r>
                            <w:r>
                              <w:rPr>
                                <w:rFonts w:hint="eastAsia"/>
                              </w:rPr>
                              <w:t>テトリミノ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40" type="#_x0000_t202" style="position:absolute;left:0;text-align:left;margin-left:-31.75pt;margin-top:544.95pt;width:144.95pt;height:60.7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" fillcolor="white [3201]" strokecolor="#f79646 [3209]" strokeweight="2pt">
                <v:textbox>
                  <w:txbxContent>
                    <w:p w:rsidR="009B7228" w:rsidRDefault="009B7228">
                      <w:r>
                        <w:rPr>
                          <w:rFonts w:hint="eastAsia"/>
                        </w:rPr>
                        <w:t>テトリミノ</w:t>
                      </w:r>
                      <w:r>
                        <w:t>を動かすクラス</w:t>
                      </w:r>
                    </w:p>
                    <w:p w:rsidR="009B7228" w:rsidRPr="003F6618" w:rsidRDefault="009B7228">
                      <w:r>
                        <w:rPr>
                          <w:rFonts w:hint="eastAsia"/>
                        </w:rPr>
                        <w:t>・対象</w:t>
                      </w:r>
                      <w:r>
                        <w:t>の</w:t>
                      </w:r>
                      <w:r>
                        <w:rPr>
                          <w:rFonts w:hint="eastAsia"/>
                        </w:rPr>
                        <w:t>テトリミノ</w:t>
                      </w:r>
                    </w:p>
                  </w:txbxContent>
                </v:textbox>
              </v:shape>
            </w:pict>
          </mc:Fallback>
        </mc:AlternateContent>
      </w:r>
      <w:r w:rsidR="00F56D60"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>
                <wp:simplePos x="0" y="0"/>
                <wp:positionH relativeFrom="column">
                  <wp:posOffset>4643342</wp:posOffset>
                </wp:positionH>
                <wp:positionV relativeFrom="paragraph">
                  <wp:posOffset>5318380</wp:posOffset>
                </wp:positionV>
                <wp:extent cx="296883" cy="1080655"/>
                <wp:effectExtent l="0" t="38100" r="65405" b="24765"/>
                <wp:wrapNone/>
                <wp:docPr id="36" name="直線矢印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3" cy="108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90535" id="直線矢印コネクタ 36" o:spid="_x0000_s1026" type="#_x0000_t32" style="position:absolute;left:0;text-align:left;margin-left:365.6pt;margin-top:418.75pt;width:23.4pt;height:85.1pt;flip:y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" strokecolor="#4579b8 [3044]">
                <v:stroke endarrow="block"/>
              </v:shape>
            </w:pict>
          </mc:Fallback>
        </mc:AlternateContent>
      </w:r>
      <w:r w:rsidR="00076FE1"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>
                <wp:simplePos x="0" y="0"/>
                <wp:positionH relativeFrom="column">
                  <wp:posOffset>5676924</wp:posOffset>
                </wp:positionH>
                <wp:positionV relativeFrom="paragraph">
                  <wp:posOffset>5294703</wp:posOffset>
                </wp:positionV>
                <wp:extent cx="156070" cy="1080135"/>
                <wp:effectExtent l="57150" t="0" r="34925" b="62865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070" cy="1080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DFF38" id="直線矢印コネクタ 27" o:spid="_x0000_s1026" type="#_x0000_t32" style="position:absolute;left:0;text-align:left;margin-left:447pt;margin-top:416.9pt;width:12.3pt;height:85.05pt;flip:x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" strokecolor="#4579b8 [3044]">
                <v:stroke endarrow="block"/>
              </v:shape>
            </w:pict>
          </mc:Fallback>
        </mc:AlternateContent>
      </w:r>
      <w:r w:rsidR="00076FE1"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>
                <wp:simplePos x="0" y="0"/>
                <wp:positionH relativeFrom="column">
                  <wp:posOffset>5284495</wp:posOffset>
                </wp:positionH>
                <wp:positionV relativeFrom="paragraph">
                  <wp:posOffset>5710300</wp:posOffset>
                </wp:positionV>
                <wp:extent cx="1009403" cy="296545"/>
                <wp:effectExtent l="0" t="0" r="19685" b="27305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403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228" w:rsidRPr="005D4D3C" w:rsidRDefault="009B722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リザルト</w:t>
                            </w:r>
                            <w:r w:rsidRPr="005D4D3C">
                              <w:rPr>
                                <w:sz w:val="18"/>
                              </w:rPr>
                              <w:t>の表示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8" o:spid="_x0000_s1041" type="#_x0000_t202" style="position:absolute;left:0;text-align:left;margin-left:416.1pt;margin-top:449.65pt;width:79.5pt;height:23.3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" fillcolor="white [3201]" strokeweight=".5pt">
                <v:textbox>
                  <w:txbxContent>
                    <w:p w:rsidR="009B7228" w:rsidRPr="005D4D3C" w:rsidRDefault="009B7228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リザルト</w:t>
                      </w:r>
                      <w:r w:rsidRPr="005D4D3C">
                        <w:rPr>
                          <w:sz w:val="18"/>
                        </w:rPr>
                        <w:t>の表示</w:t>
                      </w:r>
                    </w:p>
                  </w:txbxContent>
                </v:textbox>
              </v:shape>
            </w:pict>
          </mc:Fallback>
        </mc:AlternateContent>
      </w:r>
      <w:r w:rsidR="00076FE1"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>
                <wp:simplePos x="0" y="0"/>
                <wp:positionH relativeFrom="column">
                  <wp:posOffset>4239631</wp:posOffset>
                </wp:positionH>
                <wp:positionV relativeFrom="paragraph">
                  <wp:posOffset>4842782</wp:posOffset>
                </wp:positionV>
                <wp:extent cx="2077572" cy="451262"/>
                <wp:effectExtent l="0" t="0" r="18415" b="2540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572" cy="451262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28" w:rsidRPr="00076FE1" w:rsidRDefault="009B7228">
                            <w:r>
                              <w:rPr>
                                <w:rFonts w:hint="eastAsia"/>
                              </w:rPr>
                              <w:t>ゲーム</w:t>
                            </w:r>
                            <w:r>
                              <w:t>の進行を管理するクラス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3" o:spid="_x0000_s1043" type="#_x0000_t202" style="position:absolute;left:0;text-align:left;margin-left:333.85pt;margin-top:381.3pt;width:163.6pt;height:35.5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" fillcolor="white [3201]" strokecolor="#f79646 [3209]" strokeweight="1.5pt">
                <v:textbox>
                  <w:txbxContent>
                    <w:p w:rsidR="009B7228" w:rsidRPr="00076FE1" w:rsidRDefault="009B7228">
                      <w:r>
                        <w:rPr>
                          <w:rFonts w:hint="eastAsia"/>
                        </w:rPr>
                        <w:t>ゲーム</w:t>
                      </w:r>
                      <w:r>
                        <w:t>の進行を管理するクラス</w:t>
                      </w:r>
                    </w:p>
                  </w:txbxContent>
                </v:textbox>
              </v:shape>
            </w:pict>
          </mc:Fallback>
        </mc:AlternateContent>
      </w:r>
      <w:r w:rsidR="00076FE1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558661</wp:posOffset>
                </wp:positionH>
                <wp:positionV relativeFrom="paragraph">
                  <wp:posOffset>2967140</wp:posOffset>
                </wp:positionV>
                <wp:extent cx="130628" cy="1520041"/>
                <wp:effectExtent l="38100" t="0" r="22225" b="61595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8" cy="1520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4A7C" id="直線矢印コネクタ 9" o:spid="_x0000_s1026" type="#_x0000_t32" style="position:absolute;left:0;text-align:left;margin-left:44pt;margin-top:233.65pt;width:10.3pt;height:119.7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" strokecolor="#4579b8 [3044]">
                <v:stroke endarrow="block"/>
              </v:shape>
            </w:pict>
          </mc:Fallback>
        </mc:AlternateContent>
      </w:r>
      <w:r w:rsidR="00076FE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183004</wp:posOffset>
                </wp:positionH>
                <wp:positionV relativeFrom="paragraph">
                  <wp:posOffset>3786876</wp:posOffset>
                </wp:positionV>
                <wp:extent cx="1133475" cy="276225"/>
                <wp:effectExtent l="0" t="0" r="28575" b="28575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228" w:rsidRPr="00865ED4" w:rsidRDefault="009B7228">
                            <w:pPr>
                              <w:rPr>
                                <w:sz w:val="18"/>
                              </w:rPr>
                            </w:pPr>
                            <w:r w:rsidRPr="00865ED4">
                              <w:rPr>
                                <w:rFonts w:hint="eastAsia"/>
                                <w:sz w:val="18"/>
                              </w:rPr>
                              <w:t>テトリミノを</w:t>
                            </w:r>
                            <w:r w:rsidRPr="00865ED4">
                              <w:rPr>
                                <w:sz w:val="18"/>
                              </w:rPr>
                              <w:t>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0" o:spid="_x0000_s1044" type="#_x0000_t202" style="position:absolute;left:0;text-align:left;margin-left:14.4pt;margin-top:298.2pt;width:89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" fillcolor="white [3201]" strokeweight=".5pt">
                <v:textbox>
                  <w:txbxContent>
                    <w:p w:rsidR="009B7228" w:rsidRPr="00865ED4" w:rsidRDefault="009B7228">
                      <w:pPr>
                        <w:rPr>
                          <w:sz w:val="18"/>
                        </w:rPr>
                      </w:pPr>
                      <w:r w:rsidRPr="00865ED4">
                        <w:rPr>
                          <w:rFonts w:hint="eastAsia"/>
                          <w:sz w:val="18"/>
                        </w:rPr>
                        <w:t>テトリミノを</w:t>
                      </w:r>
                      <w:r w:rsidRPr="00865ED4">
                        <w:rPr>
                          <w:sz w:val="18"/>
                        </w:rPr>
                        <w:t>登録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FE1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>
                <wp:simplePos x="0" y="0"/>
                <wp:positionH relativeFrom="page">
                  <wp:posOffset>296883</wp:posOffset>
                </wp:positionH>
                <wp:positionV relativeFrom="paragraph">
                  <wp:posOffset>3168576</wp:posOffset>
                </wp:positionV>
                <wp:extent cx="1270660" cy="510639"/>
                <wp:effectExtent l="0" t="0" r="24765" b="2286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60" cy="51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228" w:rsidRPr="00076FE1" w:rsidRDefault="009B7228">
                            <w:pPr>
                              <w:rPr>
                                <w:sz w:val="18"/>
                              </w:rPr>
                            </w:pPr>
                            <w:r w:rsidRPr="00076FE1">
                              <w:rPr>
                                <w:rFonts w:hint="eastAsia"/>
                                <w:sz w:val="18"/>
                              </w:rPr>
                              <w:t>動かなくなったとき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次</w:t>
                            </w:r>
                            <w:r>
                              <w:rPr>
                                <w:sz w:val="18"/>
                              </w:rPr>
                              <w:t>を</w:t>
                            </w:r>
                            <w:r w:rsidRPr="00076FE1">
                              <w:rPr>
                                <w:rFonts w:hint="eastAsia"/>
                                <w:sz w:val="18"/>
                              </w:rPr>
                              <w:t>取得</w:t>
                            </w:r>
                            <w:r w:rsidRPr="00076FE1">
                              <w:rPr>
                                <w:sz w:val="18"/>
                              </w:rPr>
                              <w:t>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6" o:spid="_x0000_s1045" type="#_x0000_t202" style="position:absolute;left:0;text-align:left;margin-left:23.4pt;margin-top:249.5pt;width:100.05pt;height:40.2pt;z-index:25180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" fillcolor="white [3201]" strokeweight=".5pt">
                <v:textbox>
                  <w:txbxContent>
                    <w:p w:rsidR="009B7228" w:rsidRPr="00076FE1" w:rsidRDefault="009B7228">
                      <w:pPr>
                        <w:rPr>
                          <w:sz w:val="18"/>
                        </w:rPr>
                      </w:pPr>
                      <w:r w:rsidRPr="00076FE1">
                        <w:rPr>
                          <w:rFonts w:hint="eastAsia"/>
                          <w:sz w:val="18"/>
                        </w:rPr>
                        <w:t>動かなくなったとき</w:t>
                      </w:r>
                      <w:r>
                        <w:rPr>
                          <w:rFonts w:hint="eastAsia"/>
                          <w:sz w:val="18"/>
                        </w:rPr>
                        <w:t>次</w:t>
                      </w:r>
                      <w:r>
                        <w:rPr>
                          <w:sz w:val="18"/>
                        </w:rPr>
                        <w:t>を</w:t>
                      </w:r>
                      <w:r w:rsidRPr="00076FE1">
                        <w:rPr>
                          <w:rFonts w:hint="eastAsia"/>
                          <w:sz w:val="18"/>
                        </w:rPr>
                        <w:t>取得</w:t>
                      </w:r>
                      <w:r w:rsidRPr="00076FE1">
                        <w:rPr>
                          <w:sz w:val="18"/>
                        </w:rPr>
                        <w:t>する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6FE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2943274</wp:posOffset>
                </wp:positionV>
                <wp:extent cx="237507" cy="1508167"/>
                <wp:effectExtent l="0" t="38100" r="67310" b="15875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07" cy="1508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18160" id="直線矢印コネクタ 6" o:spid="_x0000_s1026" type="#_x0000_t32" style="position:absolute;left:0;text-align:left;margin-left:-32.5pt;margin-top:231.75pt;width:18.7pt;height:118.75pt;flip:y;z-index:2516177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" strokecolor="#4579b8 [3044]">
                <v:stroke endarrow="block"/>
                <w10:wrap anchorx="margin"/>
              </v:shape>
            </w:pict>
          </mc:Fallback>
        </mc:AlternateContent>
      </w:r>
      <w:r w:rsidR="00076FE1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926794</wp:posOffset>
                </wp:positionH>
                <wp:positionV relativeFrom="paragraph">
                  <wp:posOffset>1292720</wp:posOffset>
                </wp:positionV>
                <wp:extent cx="2563709" cy="878774"/>
                <wp:effectExtent l="38100" t="0" r="27305" b="7429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3709" cy="878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CD9CC" id="直線矢印コネクタ 8" o:spid="_x0000_s1026" type="#_x0000_t32" style="position:absolute;left:0;text-align:left;margin-left:73pt;margin-top:101.8pt;width:201.85pt;height:69.2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" strokecolor="#4579b8 [3044]">
                <v:stroke endarrow="block"/>
              </v:shape>
            </w:pict>
          </mc:Fallback>
        </mc:AlternateContent>
      </w:r>
      <w:r w:rsidR="00076FE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1558776</wp:posOffset>
                </wp:positionH>
                <wp:positionV relativeFrom="paragraph">
                  <wp:posOffset>1788515</wp:posOffset>
                </wp:positionV>
                <wp:extent cx="876300" cy="285750"/>
                <wp:effectExtent l="0" t="0" r="19050" b="1905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228" w:rsidRPr="00865ED4" w:rsidRDefault="009B7228">
                            <w:pPr>
                              <w:rPr>
                                <w:sz w:val="18"/>
                              </w:rPr>
                            </w:pPr>
                            <w:r w:rsidRPr="00865ED4">
                              <w:rPr>
                                <w:rFonts w:hint="eastAsia"/>
                                <w:sz w:val="18"/>
                              </w:rPr>
                              <w:t>Next</w:t>
                            </w:r>
                            <w:r w:rsidRPr="00865ED4">
                              <w:rPr>
                                <w:sz w:val="18"/>
                              </w:rPr>
                              <w:t>に登録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7" o:spid="_x0000_s1046" type="#_x0000_t202" style="position:absolute;left:0;text-align:left;margin-left:122.75pt;margin-top:140.85pt;width:69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" fillcolor="white [3201]" strokeweight=".5pt">
                <v:textbox>
                  <w:txbxContent>
                    <w:p w:rsidR="009B7228" w:rsidRPr="00865ED4" w:rsidRDefault="009B7228">
                      <w:pPr>
                        <w:rPr>
                          <w:sz w:val="18"/>
                        </w:rPr>
                      </w:pPr>
                      <w:r w:rsidRPr="00865ED4">
                        <w:rPr>
                          <w:rFonts w:hint="eastAsia"/>
                          <w:sz w:val="18"/>
                        </w:rPr>
                        <w:t>Next</w:t>
                      </w:r>
                      <w:r w:rsidRPr="00865ED4">
                        <w:rPr>
                          <w:sz w:val="18"/>
                        </w:rPr>
                        <w:t>に登録</w:t>
                      </w:r>
                    </w:p>
                  </w:txbxContent>
                </v:textbox>
              </v:shape>
            </w:pict>
          </mc:Fallback>
        </mc:AlternateContent>
      </w:r>
      <w:r w:rsidR="00076FE1"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>
                <wp:simplePos x="0" y="0"/>
                <wp:positionH relativeFrom="column">
                  <wp:posOffset>1092423</wp:posOffset>
                </wp:positionH>
                <wp:positionV relativeFrom="paragraph">
                  <wp:posOffset>1125261</wp:posOffset>
                </wp:positionV>
                <wp:extent cx="1496291" cy="510639"/>
                <wp:effectExtent l="0" t="0" r="27940" b="2286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51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228" w:rsidRPr="00076FE1" w:rsidRDefault="009B7228">
                            <w:pPr>
                              <w:rPr>
                                <w:sz w:val="18"/>
                              </w:rPr>
                            </w:pPr>
                            <w:r w:rsidRPr="00076FE1">
                              <w:rPr>
                                <w:rFonts w:hint="eastAsia"/>
                                <w:sz w:val="18"/>
                              </w:rPr>
                              <w:t>テトリミノ</w:t>
                            </w:r>
                            <w:r w:rsidRPr="00076FE1">
                              <w:rPr>
                                <w:sz w:val="18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取得された</w:t>
                            </w:r>
                            <w:r w:rsidRPr="00076FE1">
                              <w:rPr>
                                <w:sz w:val="18"/>
                              </w:rPr>
                              <w:t>とき次を生成させる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1" o:spid="_x0000_s1047" type="#_x0000_t202" style="position:absolute;left:0;text-align:left;margin-left:86pt;margin-top:88.6pt;width:117.8pt;height:40.2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" fillcolor="white [3201]" strokeweight=".5pt">
                <v:textbox>
                  <w:txbxContent>
                    <w:p w:rsidR="009B7228" w:rsidRPr="00076FE1" w:rsidRDefault="009B7228">
                      <w:pPr>
                        <w:rPr>
                          <w:sz w:val="18"/>
                        </w:rPr>
                      </w:pPr>
                      <w:r w:rsidRPr="00076FE1">
                        <w:rPr>
                          <w:rFonts w:hint="eastAsia"/>
                          <w:sz w:val="18"/>
                        </w:rPr>
                        <w:t>テトリミノ</w:t>
                      </w:r>
                      <w:r w:rsidRPr="00076FE1">
                        <w:rPr>
                          <w:sz w:val="18"/>
                        </w:rPr>
                        <w:t>が</w:t>
                      </w:r>
                      <w:r>
                        <w:rPr>
                          <w:rFonts w:hint="eastAsia"/>
                          <w:sz w:val="18"/>
                        </w:rPr>
                        <w:t>取得された</w:t>
                      </w:r>
                      <w:r w:rsidRPr="00076FE1">
                        <w:rPr>
                          <w:sz w:val="18"/>
                        </w:rPr>
                        <w:t>とき次を生成させる</w:t>
                      </w:r>
                    </w:p>
                  </w:txbxContent>
                </v:textbox>
              </v:shape>
            </w:pict>
          </mc:Fallback>
        </mc:AlternateContent>
      </w:r>
      <w:r w:rsidR="00076FE1"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>
                <wp:simplePos x="0" y="0"/>
                <wp:positionH relativeFrom="column">
                  <wp:posOffset>226151</wp:posOffset>
                </wp:positionH>
                <wp:positionV relativeFrom="paragraph">
                  <wp:posOffset>1102714</wp:posOffset>
                </wp:positionV>
                <wp:extent cx="3301340" cy="1032139"/>
                <wp:effectExtent l="0" t="38100" r="52070" b="34925"/>
                <wp:wrapNone/>
                <wp:docPr id="32" name="直線矢印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1340" cy="103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5129" id="直線矢印コネクタ 32" o:spid="_x0000_s1026" type="#_x0000_t32" style="position:absolute;left:0;text-align:left;margin-left:17.8pt;margin-top:86.85pt;width:259.95pt;height:81.25pt;flip:y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" strokecolor="#4579b8 [3044]">
                <v:stroke endarrow="block"/>
              </v:shape>
            </w:pict>
          </mc:Fallback>
        </mc:AlternateContent>
      </w:r>
      <w:r w:rsidR="00076FE1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>
                <wp:simplePos x="0" y="0"/>
                <wp:positionH relativeFrom="column">
                  <wp:posOffset>-439280</wp:posOffset>
                </wp:positionH>
                <wp:positionV relativeFrom="paragraph">
                  <wp:posOffset>2194783</wp:posOffset>
                </wp:positionV>
                <wp:extent cx="1650670" cy="748145"/>
                <wp:effectExtent l="0" t="0" r="26035" b="1397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670" cy="7481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28" w:rsidRDefault="009B7228">
                            <w:r>
                              <w:rPr>
                                <w:rFonts w:hint="eastAsia"/>
                              </w:rPr>
                              <w:t>Next</w:t>
                            </w:r>
                            <w:r>
                              <w:t>を保持するクラス</w:t>
                            </w:r>
                          </w:p>
                          <w:p w:rsidR="009B7228" w:rsidRPr="003F6618" w:rsidRDefault="009B7228"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保持するテトリミノ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" o:spid="_x0000_s1048" type="#_x0000_t202" style="position:absolute;left:0;text-align:left;margin-left:-34.6pt;margin-top:172.8pt;width:129.95pt;height:58.9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" fillcolor="white [3201]" strokecolor="#f79646 [3209]" strokeweight="2pt">
                <v:textbox>
                  <w:txbxContent>
                    <w:p w:rsidR="009B7228" w:rsidRDefault="009B7228">
                      <w:r>
                        <w:rPr>
                          <w:rFonts w:hint="eastAsia"/>
                        </w:rPr>
                        <w:t>Next</w:t>
                      </w:r>
                      <w:r>
                        <w:t>を保持するクラス</w:t>
                      </w:r>
                    </w:p>
                    <w:p w:rsidR="009B7228" w:rsidRPr="003F6618" w:rsidRDefault="009B7228">
                      <w:r>
                        <w:rPr>
                          <w:rFonts w:hint="eastAsia"/>
                        </w:rPr>
                        <w:t>・</w:t>
                      </w:r>
                      <w:r>
                        <w:t>保持するテトリミノ</w:t>
                      </w:r>
                    </w:p>
                  </w:txbxContent>
                </v:textbox>
              </v:shape>
            </w:pict>
          </mc:Fallback>
        </mc:AlternateContent>
      </w:r>
      <w:r w:rsidR="005D4D3C"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>
                <wp:simplePos x="0" y="0"/>
                <wp:positionH relativeFrom="column">
                  <wp:posOffset>-870585</wp:posOffset>
                </wp:positionH>
                <wp:positionV relativeFrom="paragraph">
                  <wp:posOffset>4511675</wp:posOffset>
                </wp:positionV>
                <wp:extent cx="2581275" cy="1114425"/>
                <wp:effectExtent l="0" t="0" r="28575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1114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28" w:rsidRDefault="009B7228">
                            <w:r>
                              <w:rPr>
                                <w:rFonts w:hint="eastAsia"/>
                              </w:rPr>
                              <w:t>ゲーム</w:t>
                            </w:r>
                            <w:r>
                              <w:t>の盤全体</w:t>
                            </w:r>
                            <w:r>
                              <w:rPr>
                                <w:rFonts w:hint="eastAsia"/>
                              </w:rPr>
                              <w:t>の</w:t>
                            </w:r>
                            <w:r>
                              <w:t>クラス</w:t>
                            </w:r>
                          </w:p>
                          <w:p w:rsidR="009B7228" w:rsidRDefault="009B7228">
                            <w:r>
                              <w:rPr>
                                <w:rFonts w:hint="eastAsia"/>
                              </w:rPr>
                              <w:t>・マス</w:t>
                            </w:r>
                            <w:r>
                              <w:t>の</w:t>
                            </w:r>
                            <w:r>
                              <w:rPr>
                                <w:rFonts w:hint="eastAsia"/>
                              </w:rPr>
                              <w:t>リスト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49" type="#_x0000_t202" style="position:absolute;left:0;text-align:left;margin-left:-68.55pt;margin-top:355.25pt;width:203.25pt;height:87.75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" fillcolor="white [3201]" strokecolor="#f79646 [3209]" strokeweight="2pt">
                <v:textbox>
                  <w:txbxContent>
                    <w:p w:rsidR="009B7228" w:rsidRDefault="009B7228">
                      <w:r>
                        <w:rPr>
                          <w:rFonts w:hint="eastAsia"/>
                        </w:rPr>
                        <w:t>ゲーム</w:t>
                      </w:r>
                      <w:r>
                        <w:t>の盤全体</w:t>
                      </w:r>
                      <w:r>
                        <w:rPr>
                          <w:rFonts w:hint="eastAsia"/>
                        </w:rPr>
                        <w:t>の</w:t>
                      </w:r>
                      <w:r>
                        <w:t>クラス</w:t>
                      </w:r>
                    </w:p>
                    <w:p w:rsidR="009B7228" w:rsidRDefault="009B7228">
                      <w:r>
                        <w:rPr>
                          <w:rFonts w:hint="eastAsia"/>
                        </w:rPr>
                        <w:t>・マス</w:t>
                      </w:r>
                      <w:r>
                        <w:t>の</w:t>
                      </w:r>
                      <w:r>
                        <w:rPr>
                          <w:rFonts w:hint="eastAsia"/>
                        </w:rPr>
                        <w:t>リスト</w:t>
                      </w:r>
                    </w:p>
                  </w:txbxContent>
                </v:textbox>
              </v:shape>
            </w:pict>
          </mc:Fallback>
        </mc:AlternateContent>
      </w:r>
      <w:r w:rsidR="003F6618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968375</wp:posOffset>
                </wp:positionV>
                <wp:extent cx="2371725" cy="685800"/>
                <wp:effectExtent l="0" t="0" r="28575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6858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28" w:rsidRDefault="009B7228">
                            <w:r>
                              <w:rPr>
                                <w:rFonts w:hint="eastAsia"/>
                              </w:rPr>
                              <w:t>テトリミノ</w:t>
                            </w:r>
                            <w:r>
                              <w:t>を生成するクラス</w:t>
                            </w:r>
                          </w:p>
                          <w:p w:rsidR="009B7228" w:rsidRDefault="009B7228"/>
                          <w:p w:rsidR="009B7228" w:rsidRDefault="009B72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" o:spid="_x0000_s1050" type="#_x0000_t202" style="position:absolute;left:0;text-align:left;margin-left:276.45pt;margin-top:76.25pt;width:186.75pt;height:54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" fillcolor="white [3201]" strokecolor="#f79646 [3209]" strokeweight="1.5pt">
                <v:textbox>
                  <w:txbxContent>
                    <w:p w:rsidR="009B7228" w:rsidRDefault="009B7228">
                      <w:r>
                        <w:rPr>
                          <w:rFonts w:hint="eastAsia"/>
                        </w:rPr>
                        <w:t>テトリミノ</w:t>
                      </w:r>
                      <w:r>
                        <w:t>を生成するクラス</w:t>
                      </w:r>
                    </w:p>
                    <w:p w:rsidR="009B7228" w:rsidRDefault="009B7228"/>
                    <w:p w:rsidR="009B7228" w:rsidRDefault="009B7228"/>
                  </w:txbxContent>
                </v:textbox>
              </v:shape>
            </w:pict>
          </mc:Fallback>
        </mc:AlternateContent>
      </w:r>
    </w:p>
    <w:sectPr w:rsidR="007B13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18"/>
    <w:rsid w:val="00076FE1"/>
    <w:rsid w:val="002006BF"/>
    <w:rsid w:val="00325CBA"/>
    <w:rsid w:val="003C34F5"/>
    <w:rsid w:val="003F6618"/>
    <w:rsid w:val="00423D92"/>
    <w:rsid w:val="005D4D3C"/>
    <w:rsid w:val="007B138E"/>
    <w:rsid w:val="00865ED4"/>
    <w:rsid w:val="009B7228"/>
    <w:rsid w:val="00A4351B"/>
    <w:rsid w:val="00B32D5D"/>
    <w:rsid w:val="00B54F2B"/>
    <w:rsid w:val="00F5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0663FA"/>
  <w15:chartTrackingRefBased/>
  <w15:docId w15:val="{6D46E9C3-CF89-42E8-9362-79EF3B77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6DE66A84.dotm</Template>
  <TotalTime>182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東京理科大学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4618048</dc:creator>
  <cp:keywords/>
  <dc:description/>
  <cp:lastModifiedBy>4618048</cp:lastModifiedBy>
  <cp:revision>10</cp:revision>
  <dcterms:created xsi:type="dcterms:W3CDTF">2018-12-05T03:17:00Z</dcterms:created>
  <dcterms:modified xsi:type="dcterms:W3CDTF">2018-12-05T07:04:00Z</dcterms:modified>
</cp:coreProperties>
</file>